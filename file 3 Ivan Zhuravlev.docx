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/>
      </w:tblPr>
      <w:tblGrid>
        <w:gridCol w:w="3600"/>
        <w:gridCol w:w="720"/>
        <w:gridCol w:w="6470"/>
      </w:tblGrid>
      <w:tr w:rsidR="001B2ABD" w:rsidTr="00F01FC1">
        <w:trPr>
          <w:trHeight w:val="2478"/>
        </w:trPr>
        <w:tc>
          <w:tcPr>
            <w:tcW w:w="3600" w:type="dxa"/>
            <w:vAlign w:val="bottom"/>
          </w:tcPr>
          <w:p w:rsidR="001B2ABD" w:rsidRDefault="0040220B" w:rsidP="00917506">
            <w:pPr>
              <w:keepNext/>
              <w:keepLines/>
              <w:tabs>
                <w:tab w:val="left" w:pos="990"/>
              </w:tabs>
              <w:jc w:val="center"/>
            </w:pPr>
            <w:r w:rsidRPr="0040220B">
              <w:rPr>
                <w:noProof/>
                <w:lang w:val="ru-RU" w:eastAsia="ru-RU"/>
              </w:rPr>
              <w:drawing>
                <wp:inline distT="0" distB="0" distL="0" distR="0">
                  <wp:extent cx="2264569" cy="3019425"/>
                  <wp:effectExtent l="19050" t="0" r="2381" b="0"/>
                  <wp:docPr id="17" name="Рисунок 17" descr="https://sun9-48.userapi.com/sun9-20/impg/YdZ5yMbliIHJI2Ck__NzeF3cBvaX61JtxG9hYg/LVwKwEF3ygY.jpg?size=1200x1600&amp;quality=96&amp;sign=0bd3e47f9eca5204a24821414561b073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sun9-48.userapi.com/sun9-20/impg/YdZ5yMbliIHJI2Ck__NzeF3cBvaX61JtxG9hYg/LVwKwEF3ygY.jpg?size=1200x1600&amp;quality=96&amp;sign=0bd3e47f9eca5204a24821414561b073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7063" cy="30227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917506">
            <w:pPr>
              <w:keepNext/>
              <w:keepLines/>
              <w:tabs>
                <w:tab w:val="left" w:pos="990"/>
              </w:tabs>
            </w:pPr>
          </w:p>
        </w:tc>
        <w:tc>
          <w:tcPr>
            <w:tcW w:w="6470" w:type="dxa"/>
            <w:vAlign w:val="center"/>
          </w:tcPr>
          <w:p w:rsidR="0040220B" w:rsidRDefault="0040220B" w:rsidP="0040220B">
            <w:pPr>
              <w:pStyle w:val="a3"/>
              <w:keepNext/>
              <w:keepLines/>
              <w:rPr>
                <w:sz w:val="56"/>
                <w:szCs w:val="56"/>
                <w:lang w:val="ru-RU"/>
              </w:rPr>
            </w:pPr>
            <w:r>
              <w:rPr>
                <w:sz w:val="56"/>
                <w:szCs w:val="56"/>
                <w:lang w:val="ru-RU"/>
              </w:rPr>
              <w:t>ЖУРАВЛЕВ</w:t>
            </w:r>
          </w:p>
          <w:p w:rsidR="00887E2F" w:rsidRPr="00917506" w:rsidRDefault="0040220B" w:rsidP="0040220B">
            <w:pPr>
              <w:pStyle w:val="a3"/>
              <w:keepNext/>
              <w:keepLines/>
              <w:rPr>
                <w:sz w:val="56"/>
                <w:szCs w:val="56"/>
                <w:lang w:val="ru-RU"/>
              </w:rPr>
            </w:pPr>
            <w:r>
              <w:rPr>
                <w:sz w:val="56"/>
                <w:szCs w:val="56"/>
                <w:lang w:val="ru-RU"/>
              </w:rPr>
              <w:t>ИВАН</w:t>
            </w:r>
          </w:p>
        </w:tc>
      </w:tr>
      <w:tr w:rsidR="001B2ABD" w:rsidRPr="00D06C82" w:rsidTr="0038717C">
        <w:trPr>
          <w:cantSplit/>
        </w:trPr>
        <w:tc>
          <w:tcPr>
            <w:tcW w:w="3600" w:type="dxa"/>
          </w:tcPr>
          <w:p w:rsidR="0038717C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036450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</w:rPr>
              <w:t>Email</w:t>
            </w:r>
            <w:r w:rsidRPr="00D44E5C">
              <w:rPr>
                <w:sz w:val="20"/>
                <w:szCs w:val="24"/>
                <w:lang w:val="ru-RU"/>
              </w:rPr>
              <w:t>:</w:t>
            </w:r>
          </w:p>
          <w:p w:rsidR="0038717C" w:rsidRPr="005F0ABB" w:rsidRDefault="00E65755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hyperlink r:id="rId8" w:history="1">
              <w:r w:rsidR="0040220B" w:rsidRPr="003945D9">
                <w:rPr>
                  <w:rStyle w:val="a8"/>
                  <w:sz w:val="20"/>
                  <w:szCs w:val="24"/>
                </w:rPr>
                <w:t>weter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</w:t>
              </w:r>
              <w:r w:rsidR="0040220B" w:rsidRPr="003945D9">
                <w:rPr>
                  <w:rStyle w:val="a8"/>
                  <w:sz w:val="20"/>
                  <w:szCs w:val="24"/>
                </w:rPr>
                <w:t>weter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.2014@</w:t>
              </w:r>
              <w:r w:rsidR="0040220B" w:rsidRPr="003945D9">
                <w:rPr>
                  <w:rStyle w:val="a8"/>
                  <w:sz w:val="20"/>
                  <w:szCs w:val="24"/>
                </w:rPr>
                <w:t>mail</w:t>
              </w:r>
              <w:r w:rsidR="0040220B" w:rsidRPr="005F0ABB">
                <w:rPr>
                  <w:rStyle w:val="a8"/>
                  <w:sz w:val="20"/>
                  <w:szCs w:val="24"/>
                  <w:lang w:val="ru-RU"/>
                </w:rPr>
                <w:t>.</w:t>
              </w:r>
              <w:r w:rsidR="0040220B" w:rsidRPr="003945D9">
                <w:rPr>
                  <w:rStyle w:val="a8"/>
                  <w:sz w:val="20"/>
                  <w:szCs w:val="24"/>
                </w:rPr>
                <w:t>ru</w:t>
              </w:r>
            </w:hyperlink>
          </w:p>
          <w:p w:rsidR="0038717C" w:rsidRPr="00D44E5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Дата рождения:</w:t>
            </w:r>
          </w:p>
          <w:p w:rsidR="0038717C" w:rsidRPr="005F0ABB" w:rsidRDefault="0040220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5F0ABB">
              <w:rPr>
                <w:sz w:val="20"/>
                <w:szCs w:val="24"/>
                <w:lang w:val="ru-RU"/>
              </w:rPr>
              <w:t>24</w:t>
            </w:r>
            <w:r>
              <w:rPr>
                <w:sz w:val="20"/>
                <w:szCs w:val="24"/>
                <w:lang w:val="ru-RU"/>
              </w:rPr>
              <w:t>.0</w:t>
            </w:r>
            <w:r w:rsidRPr="005F0ABB">
              <w:rPr>
                <w:sz w:val="20"/>
                <w:szCs w:val="24"/>
                <w:lang w:val="ru-RU"/>
              </w:rPr>
              <w:t>6</w:t>
            </w:r>
            <w:r>
              <w:rPr>
                <w:sz w:val="20"/>
                <w:szCs w:val="24"/>
                <w:lang w:val="ru-RU"/>
              </w:rPr>
              <w:t>.</w:t>
            </w:r>
            <w:r w:rsidRPr="005F0ABB">
              <w:rPr>
                <w:sz w:val="20"/>
                <w:szCs w:val="24"/>
                <w:lang w:val="ru-RU"/>
              </w:rPr>
              <w:t>2001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Граджанство: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РФ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Город проживания:</w:t>
            </w:r>
          </w:p>
          <w:p w:rsidR="0038717C" w:rsidRDefault="0040220B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Москва</w:t>
            </w: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</w:p>
          <w:p w:rsidR="0038717C" w:rsidRDefault="0038717C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Семейное положение:</w:t>
            </w:r>
          </w:p>
          <w:p w:rsidR="004D3011" w:rsidRPr="0038717C" w:rsidRDefault="0040220B" w:rsidP="0038717C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Холост</w:t>
            </w:r>
          </w:p>
        </w:tc>
        <w:tc>
          <w:tcPr>
            <w:tcW w:w="720" w:type="dxa"/>
          </w:tcPr>
          <w:p w:rsidR="001B2ABD" w:rsidRPr="0038717C" w:rsidRDefault="001B2ABD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1B2ABD" w:rsidRPr="00887E2F" w:rsidRDefault="00473640" w:rsidP="00917506">
            <w:pPr>
              <w:pStyle w:val="2"/>
              <w:rPr>
                <w:sz w:val="24"/>
                <w:szCs w:val="28"/>
                <w:lang w:val="ru-RU"/>
              </w:rPr>
            </w:pPr>
            <w:r w:rsidRPr="00887E2F">
              <w:rPr>
                <w:sz w:val="24"/>
                <w:szCs w:val="28"/>
                <w:lang w:val="ru-RU"/>
              </w:rPr>
              <w:t>Образование</w:t>
            </w:r>
          </w:p>
          <w:p w:rsidR="00AC1077" w:rsidRDefault="00AC1077" w:rsidP="00917506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>МГТУ СТАНКИН</w:t>
            </w:r>
          </w:p>
          <w:p w:rsidR="00917506" w:rsidRPr="00746B73" w:rsidRDefault="00AC1077" w:rsidP="00917506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2019 </w:t>
            </w:r>
            <w:r w:rsidR="00F10E6A">
              <w:rPr>
                <w:b/>
                <w:bCs/>
                <w:i/>
                <w:iCs/>
                <w:sz w:val="20"/>
                <w:szCs w:val="24"/>
                <w:lang w:val="ru-RU"/>
              </w:rPr>
              <w:t>–</w:t>
            </w:r>
            <w:r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2023</w:t>
            </w:r>
            <w:r w:rsidR="00F10E6A"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(неоконченное высшее)</w:t>
            </w:r>
          </w:p>
          <w:p w:rsidR="00917506" w:rsidRPr="00AC1077" w:rsidRDefault="00917506" w:rsidP="00917506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746B73">
              <w:rPr>
                <w:sz w:val="20"/>
                <w:szCs w:val="24"/>
                <w:lang w:val="ru-RU"/>
              </w:rPr>
              <w:t xml:space="preserve">Бакалавр </w:t>
            </w:r>
            <w:r w:rsidR="00AC1077">
              <w:rPr>
                <w:sz w:val="20"/>
                <w:szCs w:val="24"/>
                <w:lang w:val="ru-RU"/>
              </w:rPr>
              <w:t>«Информатика и вычислительная техника»</w:t>
            </w:r>
          </w:p>
          <w:p w:rsidR="00D06C82" w:rsidRPr="00D06C82" w:rsidRDefault="00AC1077" w:rsidP="00AC1077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Направление «Программирование</w:t>
            </w:r>
            <w:r w:rsidR="00917506" w:rsidRPr="00746B73">
              <w:rPr>
                <w:sz w:val="20"/>
                <w:szCs w:val="24"/>
                <w:lang w:val="ru-RU"/>
              </w:rPr>
              <w:t>»</w:t>
            </w:r>
          </w:p>
        </w:tc>
      </w:tr>
      <w:tr w:rsidR="00917506" w:rsidRPr="00477FBE" w:rsidTr="00917506">
        <w:tc>
          <w:tcPr>
            <w:tcW w:w="3600" w:type="dxa"/>
          </w:tcPr>
          <w:p w:rsidR="00EE49AE" w:rsidRPr="00FD40D9" w:rsidRDefault="00EE49AE" w:rsidP="00EE49AE">
            <w:pPr>
              <w:rPr>
                <w:sz w:val="20"/>
                <w:szCs w:val="24"/>
                <w:lang w:val="ru-RU"/>
              </w:rPr>
            </w:pPr>
          </w:p>
          <w:p w:rsidR="00EE49AE" w:rsidRDefault="00EE49AE" w:rsidP="00EE49AE">
            <w:pPr>
              <w:rPr>
                <w:sz w:val="20"/>
                <w:szCs w:val="24"/>
                <w:lang w:val="ru-RU"/>
              </w:rPr>
            </w:pP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Личные качества: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о</w:t>
            </w:r>
            <w:r w:rsidRPr="00EE49AE">
              <w:rPr>
                <w:sz w:val="20"/>
                <w:szCs w:val="24"/>
                <w:lang w:val="ru-RU"/>
              </w:rPr>
              <w:t xml:space="preserve">тветственность; 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м</w:t>
            </w:r>
            <w:r w:rsidRPr="00EE49AE">
              <w:rPr>
                <w:sz w:val="20"/>
                <w:szCs w:val="24"/>
                <w:lang w:val="ru-RU"/>
              </w:rPr>
              <w:t>атематический склад ума;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у</w:t>
            </w:r>
            <w:r w:rsidRPr="00EE49AE">
              <w:rPr>
                <w:sz w:val="20"/>
                <w:szCs w:val="24"/>
                <w:lang w:val="ru-RU"/>
              </w:rPr>
              <w:t xml:space="preserve">мение анализировать; </w:t>
            </w:r>
          </w:p>
          <w:p w:rsid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в</w:t>
            </w:r>
            <w:r w:rsidRPr="00EE49AE">
              <w:rPr>
                <w:sz w:val="20"/>
                <w:szCs w:val="24"/>
                <w:lang w:val="ru-RU"/>
              </w:rPr>
              <w:t>нимание к деталям;</w:t>
            </w:r>
          </w:p>
          <w:p w:rsidR="00EE49AE" w:rsidRPr="00EE49AE" w:rsidRDefault="00EE49AE" w:rsidP="00EE49AE">
            <w:pPr>
              <w:rPr>
                <w:sz w:val="20"/>
                <w:szCs w:val="24"/>
                <w:lang w:val="ru-RU"/>
              </w:rPr>
            </w:pPr>
            <w:r w:rsidRPr="00EE49AE">
              <w:rPr>
                <w:sz w:val="20"/>
                <w:szCs w:val="24"/>
                <w:lang w:val="ru-RU"/>
              </w:rPr>
              <w:t>•</w:t>
            </w:r>
            <w:r>
              <w:rPr>
                <w:sz w:val="20"/>
                <w:szCs w:val="24"/>
                <w:lang w:val="ru-RU"/>
              </w:rPr>
              <w:t xml:space="preserve"> у</w:t>
            </w:r>
            <w:r w:rsidRPr="00EE49AE">
              <w:rPr>
                <w:sz w:val="20"/>
                <w:szCs w:val="24"/>
                <w:lang w:val="ru-RU"/>
              </w:rPr>
              <w:t>мение работать автономно и в команде</w:t>
            </w:r>
            <w:r>
              <w:rPr>
                <w:sz w:val="20"/>
                <w:szCs w:val="24"/>
                <w:lang w:val="ru-RU"/>
              </w:rPr>
              <w:t>.</w:t>
            </w:r>
          </w:p>
        </w:tc>
        <w:tc>
          <w:tcPr>
            <w:tcW w:w="720" w:type="dxa"/>
          </w:tcPr>
          <w:p w:rsidR="00917506" w:rsidRPr="0038717C" w:rsidRDefault="00917506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  <w:lang w:val="ru-RU"/>
              </w:rPr>
            </w:pPr>
          </w:p>
        </w:tc>
        <w:tc>
          <w:tcPr>
            <w:tcW w:w="6470" w:type="dxa"/>
          </w:tcPr>
          <w:p w:rsidR="00917506" w:rsidRPr="00887E2F" w:rsidRDefault="00917506" w:rsidP="00917506">
            <w:pPr>
              <w:pStyle w:val="2"/>
              <w:rPr>
                <w:sz w:val="24"/>
                <w:szCs w:val="28"/>
                <w:lang w:val="ru-RU"/>
              </w:rPr>
            </w:pPr>
            <w:r w:rsidRPr="00887E2F">
              <w:rPr>
                <w:sz w:val="24"/>
                <w:szCs w:val="28"/>
                <w:lang w:val="ru-RU"/>
              </w:rPr>
              <w:t>Опыт работы</w:t>
            </w:r>
          </w:p>
          <w:p w:rsidR="00D95153" w:rsidRPr="00353EC2" w:rsidRDefault="009C4D1B" w:rsidP="00D95153">
            <w:pPr>
              <w:pStyle w:val="a6"/>
              <w:keepNext/>
              <w:keepLines/>
              <w:rPr>
                <w:b/>
                <w:bCs/>
                <w:i/>
                <w:iCs/>
                <w:sz w:val="20"/>
                <w:szCs w:val="24"/>
                <w:lang w:val="ru-RU"/>
              </w:rPr>
            </w:pPr>
            <w:r w:rsidRPr="00F1352D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eastAsia="ru-RU"/>
              </w:rPr>
              <w:t>GeekBrains</w:t>
            </w:r>
            <w:r w:rsidRPr="00353EC2">
              <w:rPr>
                <w:rFonts w:ascii="Arial" w:eastAsia="Times New Roman" w:hAnsi="Arial" w:cs="Arial"/>
                <w:b/>
                <w:bCs/>
                <w:color w:val="303233"/>
                <w:sz w:val="21"/>
                <w:szCs w:val="21"/>
                <w:bdr w:val="none" w:sz="0" w:space="0" w:color="auto" w:frame="1"/>
                <w:lang w:val="ru-RU" w:eastAsia="ru-RU"/>
              </w:rPr>
              <w:t xml:space="preserve"> факультет Информационной безопасности</w:t>
            </w:r>
            <w:r w:rsidRPr="0068788F">
              <w:rPr>
                <w:b/>
                <w:bCs/>
                <w:i/>
                <w:iCs/>
                <w:sz w:val="20"/>
                <w:szCs w:val="24"/>
                <w:lang w:val="ru-RU"/>
              </w:rPr>
              <w:t xml:space="preserve"> </w:t>
            </w:r>
            <w:r w:rsidR="00353EC2" w:rsidRPr="00353EC2">
              <w:rPr>
                <w:b/>
                <w:bCs/>
                <w:i/>
                <w:iCs/>
                <w:sz w:val="20"/>
                <w:szCs w:val="24"/>
                <w:lang w:val="ru-RU"/>
              </w:rPr>
              <w:t>ноябрь 2020 — по настоящее время</w:t>
            </w:r>
          </w:p>
          <w:p w:rsidR="00D95153" w:rsidRDefault="00353EC2" w:rsidP="00D95153">
            <w:pPr>
              <w:keepNext/>
              <w:keepLines/>
              <w:rPr>
                <w:sz w:val="20"/>
                <w:szCs w:val="24"/>
                <w:lang w:val="ru-RU"/>
              </w:rPr>
            </w:pPr>
            <w:r>
              <w:rPr>
                <w:sz w:val="20"/>
                <w:szCs w:val="24"/>
                <w:lang w:val="ru-RU"/>
              </w:rPr>
              <w:t>Специалист по информационной безопасности</w:t>
            </w:r>
          </w:p>
          <w:p w:rsidR="00D95153" w:rsidRDefault="00D95153" w:rsidP="00D95153">
            <w:pPr>
              <w:keepNext/>
              <w:keepLines/>
              <w:rPr>
                <w:sz w:val="20"/>
                <w:szCs w:val="24"/>
                <w:lang w:val="ru-RU"/>
              </w:rPr>
            </w:pPr>
            <w:r w:rsidRPr="006D0957">
              <w:rPr>
                <w:sz w:val="20"/>
                <w:szCs w:val="24"/>
                <w:u w:val="single"/>
                <w:lang w:val="ru-RU"/>
              </w:rPr>
              <w:t>Выполняемые функции</w:t>
            </w:r>
            <w:r>
              <w:rPr>
                <w:sz w:val="20"/>
                <w:szCs w:val="24"/>
                <w:lang w:val="ru-RU"/>
              </w:rPr>
              <w:t>: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 xml:space="preserve">Работа в ОС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lang w:eastAsia="ru-RU"/>
              </w:rPr>
              <w:t>Linux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 xml:space="preserve">Работа по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lang w:eastAsia="ru-RU"/>
              </w:rPr>
              <w:t>SSH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/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++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Знание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Python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server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Поиск и устранение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clint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side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уязвимостей -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middle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lang w:val="ru-RU" w:eastAsia="ru-RU"/>
              </w:rPr>
              <w:t>Реверс инжиниринг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Анализ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PE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 файлов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бинарных уязвимостей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Использование сканеров (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OpenVas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Настройка роутеров, настройка сетей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Анализ трафика (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Wireshark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 xml:space="preserve">, 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airo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-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dump</w:t>
            </w: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)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  <w:t>Поиск уязвимостей в проводных и беспроводных сетях</w:t>
            </w:r>
          </w:p>
          <w:p w:rsidR="00315F24" w:rsidRPr="00315F24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Настройка антивирусов</w:t>
            </w:r>
          </w:p>
          <w:p w:rsidR="00315F24" w:rsidRPr="005F0ABB" w:rsidRDefault="00315F24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 w:rsidRPr="00315F24"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  <w:t>Владение криптографическими алгоритмами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Знания стандартов в области ИБ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lastRenderedPageBreak/>
              <w:t>Знания требований регуляторов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Знание технических мер защиты информации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eastAsia="ru-RU"/>
              </w:rPr>
            </w:pPr>
            <w:r>
              <w:rPr>
                <w:color w:val="2C2D30"/>
                <w:sz w:val="20"/>
                <w:szCs w:val="20"/>
              </w:rPr>
              <w:t>Знание основных угроз и уязвимостей</w:t>
            </w:r>
          </w:p>
          <w:p w:rsidR="005F0ABB" w:rsidRPr="005F0ABB" w:rsidRDefault="005F0ABB" w:rsidP="00315F2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 w:rsidRPr="005F0ABB">
              <w:rPr>
                <w:color w:val="2C2D30"/>
                <w:sz w:val="20"/>
                <w:szCs w:val="20"/>
                <w:lang w:val="ru-RU"/>
              </w:rPr>
              <w:t>Знание видов пентестинга и основных векторов его применения</w:t>
            </w:r>
          </w:p>
          <w:p w:rsidR="00B97614" w:rsidRPr="00B97614" w:rsidRDefault="005F0ABB" w:rsidP="00B97614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</w:rPr>
              <w:t>Знание основных инструментов для пентестин</w:t>
            </w:r>
            <w:r w:rsidR="00B97614">
              <w:rPr>
                <w:color w:val="2C2D30"/>
                <w:sz w:val="20"/>
                <w:szCs w:val="20"/>
                <w:lang w:val="ru-RU"/>
              </w:rPr>
              <w:t>г</w:t>
            </w:r>
          </w:p>
          <w:p w:rsidR="00B97614" w:rsidRPr="006076A0" w:rsidRDefault="00B97614" w:rsidP="00E13B83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>Знание законодательства в области ИБ при Р</w:t>
            </w:r>
            <w:r w:rsidR="00E13B83">
              <w:rPr>
                <w:color w:val="2C2D30"/>
                <w:sz w:val="20"/>
                <w:szCs w:val="20"/>
                <w:lang w:val="ru-RU"/>
              </w:rPr>
              <w:t>Ф</w:t>
            </w:r>
          </w:p>
          <w:p w:rsidR="00477FBE" w:rsidRPr="00477FBE" w:rsidRDefault="006076A0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Arial" w:eastAsia="Times New Roman" w:hAnsi="Arial" w:cs="Arial"/>
                <w:color w:val="303233"/>
                <w:sz w:val="21"/>
                <w:szCs w:val="21"/>
                <w:lang w:val="ru-RU" w:eastAsia="ru-RU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 xml:space="preserve">Знание международных стандартов </w:t>
            </w:r>
            <w:r>
              <w:rPr>
                <w:color w:val="2C2D30"/>
                <w:sz w:val="20"/>
                <w:szCs w:val="20"/>
              </w:rPr>
              <w:t>IS</w:t>
            </w:r>
            <w:r w:rsidR="00477FBE">
              <w:rPr>
                <w:color w:val="2C2D30"/>
                <w:sz w:val="20"/>
                <w:szCs w:val="20"/>
              </w:rPr>
              <w:t>O</w:t>
            </w:r>
          </w:p>
          <w:p w:rsidR="00477FBE" w:rsidRDefault="00477FBE" w:rsidP="00477FBE">
            <w:pPr>
              <w:pStyle w:val="af1"/>
              <w:spacing w:after="120"/>
              <w:textAlignment w:val="top"/>
              <w:rPr>
                <w:color w:val="2C2D30"/>
                <w:sz w:val="20"/>
                <w:szCs w:val="20"/>
              </w:rPr>
            </w:pPr>
            <w:r>
              <w:rPr>
                <w:color w:val="2C2D30"/>
                <w:sz w:val="20"/>
                <w:szCs w:val="20"/>
                <w:lang w:val="ru-RU"/>
              </w:rPr>
              <w:t xml:space="preserve">Знание британских стандартов </w:t>
            </w:r>
            <w:r>
              <w:rPr>
                <w:color w:val="2C2D30"/>
                <w:sz w:val="20"/>
                <w:szCs w:val="20"/>
              </w:rPr>
              <w:t>BSI</w:t>
            </w:r>
          </w:p>
          <w:p w:rsidR="00477FBE" w:rsidRPr="00035ACC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</w:pP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>Знание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NIST, ISACA, OWASP, CIS</w:t>
            </w:r>
          </w:p>
          <w:p w:rsidR="00477FBE" w:rsidRPr="00035ACC" w:rsidRDefault="00477FBE" w:rsidP="00477FBE">
            <w:pPr>
              <w:pStyle w:val="af1"/>
              <w:numPr>
                <w:ilvl w:val="0"/>
                <w:numId w:val="3"/>
              </w:numPr>
              <w:spacing w:after="120"/>
              <w:textAlignment w:val="top"/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</w:pP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val="ru-RU" w:eastAsia="ru-RU"/>
              </w:rPr>
              <w:t>Знание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>GDPR, LOPD, PIPEDA,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 xml:space="preserve"> 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t>SOX, PCI DCC</w:t>
            </w:r>
            <w:r w:rsidRPr="00035ACC">
              <w:rPr>
                <w:rFonts w:ascii="Century" w:eastAsia="Times New Roman" w:hAnsi="Century" w:cs="Arial"/>
                <w:color w:val="303233"/>
                <w:sz w:val="20"/>
                <w:szCs w:val="20"/>
                <w:lang w:eastAsia="ru-RU"/>
              </w:rPr>
              <w:cr/>
            </w:r>
          </w:p>
          <w:p w:rsidR="00917506" w:rsidRPr="00477FBE" w:rsidRDefault="00917506" w:rsidP="0038717C">
            <w:pPr>
              <w:keepNext/>
              <w:keepLines/>
              <w:rPr>
                <w:sz w:val="20"/>
                <w:szCs w:val="24"/>
              </w:rPr>
            </w:pPr>
          </w:p>
        </w:tc>
      </w:tr>
      <w:tr w:rsidR="0038717C" w:rsidRPr="00477FBE" w:rsidTr="00917506">
        <w:tc>
          <w:tcPr>
            <w:tcW w:w="3600" w:type="dxa"/>
          </w:tcPr>
          <w:p w:rsidR="0038717C" w:rsidRPr="00477FBE" w:rsidRDefault="0038717C" w:rsidP="00917506">
            <w:pPr>
              <w:pStyle w:val="3"/>
              <w:rPr>
                <w:sz w:val="32"/>
                <w:szCs w:val="28"/>
              </w:rPr>
            </w:pPr>
          </w:p>
        </w:tc>
        <w:tc>
          <w:tcPr>
            <w:tcW w:w="720" w:type="dxa"/>
          </w:tcPr>
          <w:p w:rsidR="0038717C" w:rsidRPr="00477FBE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470" w:type="dxa"/>
          </w:tcPr>
          <w:p w:rsidR="0038717C" w:rsidRPr="00477FBE" w:rsidRDefault="0038717C" w:rsidP="0038717C">
            <w:pPr>
              <w:keepNext/>
              <w:keepLines/>
              <w:rPr>
                <w:sz w:val="20"/>
                <w:szCs w:val="24"/>
              </w:rPr>
            </w:pPr>
          </w:p>
        </w:tc>
      </w:tr>
      <w:tr w:rsidR="0038717C" w:rsidRPr="00477FBE" w:rsidTr="00917506">
        <w:tc>
          <w:tcPr>
            <w:tcW w:w="3600" w:type="dxa"/>
          </w:tcPr>
          <w:p w:rsidR="0038717C" w:rsidRPr="00477FBE" w:rsidRDefault="0038717C" w:rsidP="00917506">
            <w:pPr>
              <w:pStyle w:val="3"/>
              <w:rPr>
                <w:sz w:val="32"/>
                <w:szCs w:val="28"/>
              </w:rPr>
            </w:pPr>
          </w:p>
        </w:tc>
        <w:tc>
          <w:tcPr>
            <w:tcW w:w="720" w:type="dxa"/>
          </w:tcPr>
          <w:p w:rsidR="0038717C" w:rsidRPr="00477FBE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470" w:type="dxa"/>
          </w:tcPr>
          <w:p w:rsidR="00D95153" w:rsidRPr="00477FBE" w:rsidRDefault="00D95153" w:rsidP="00D95153">
            <w:pPr>
              <w:rPr>
                <w:sz w:val="20"/>
                <w:szCs w:val="24"/>
              </w:rPr>
            </w:pPr>
          </w:p>
        </w:tc>
      </w:tr>
      <w:tr w:rsidR="0038717C" w:rsidRPr="00887E2F" w:rsidTr="00917506">
        <w:tc>
          <w:tcPr>
            <w:tcW w:w="3600" w:type="dxa"/>
          </w:tcPr>
          <w:p w:rsidR="0038717C" w:rsidRPr="00477FBE" w:rsidRDefault="0038717C" w:rsidP="00917506">
            <w:pPr>
              <w:pStyle w:val="3"/>
              <w:rPr>
                <w:sz w:val="32"/>
                <w:szCs w:val="28"/>
              </w:rPr>
            </w:pPr>
          </w:p>
        </w:tc>
        <w:tc>
          <w:tcPr>
            <w:tcW w:w="720" w:type="dxa"/>
          </w:tcPr>
          <w:p w:rsidR="0038717C" w:rsidRPr="00477FBE" w:rsidRDefault="0038717C" w:rsidP="00917506">
            <w:pPr>
              <w:keepNext/>
              <w:keepLines/>
              <w:tabs>
                <w:tab w:val="left" w:pos="990"/>
              </w:tabs>
              <w:rPr>
                <w:sz w:val="20"/>
                <w:szCs w:val="24"/>
              </w:rPr>
            </w:pPr>
          </w:p>
        </w:tc>
        <w:tc>
          <w:tcPr>
            <w:tcW w:w="6470" w:type="dxa"/>
          </w:tcPr>
          <w:p w:rsidR="0038717C" w:rsidRPr="00887E2F" w:rsidRDefault="0038717C" w:rsidP="0038717C">
            <w:pPr>
              <w:pStyle w:val="2"/>
              <w:rPr>
                <w:sz w:val="24"/>
                <w:szCs w:val="28"/>
                <w:lang w:val="ru-RU"/>
              </w:rPr>
            </w:pPr>
            <w:r>
              <w:rPr>
                <w:sz w:val="24"/>
                <w:szCs w:val="28"/>
                <w:lang w:val="ru-RU"/>
              </w:rPr>
              <w:t>Дополнительная информация</w:t>
            </w:r>
          </w:p>
          <w:tbl>
            <w:tblPr>
              <w:tblStyle w:val="a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364"/>
              <w:gridCol w:w="3866"/>
            </w:tblGrid>
            <w:tr w:rsidR="0038717C" w:rsidTr="0035726F">
              <w:tc>
                <w:tcPr>
                  <w:tcW w:w="2364" w:type="dxa"/>
                </w:tcPr>
                <w:p w:rsidR="0038717C" w:rsidRPr="0035726F" w:rsidRDefault="0038717C" w:rsidP="0038717C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  <w:r w:rsidRPr="0035726F">
                    <w:rPr>
                      <w:sz w:val="20"/>
                      <w:szCs w:val="24"/>
                    </w:rPr>
                    <w:t>Иностранные языки</w:t>
                  </w:r>
                </w:p>
              </w:tc>
              <w:tc>
                <w:tcPr>
                  <w:tcW w:w="3866" w:type="dxa"/>
                </w:tcPr>
                <w:p w:rsidR="0038717C" w:rsidRPr="00347C21" w:rsidRDefault="00EE49AE" w:rsidP="0035726F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  <w:r w:rsidRPr="00347C21">
                    <w:rPr>
                      <w:sz w:val="20"/>
                      <w:szCs w:val="24"/>
                    </w:rPr>
                    <w:t>Английский язык</w:t>
                  </w:r>
                  <w:r w:rsidR="0035726F">
                    <w:rPr>
                      <w:sz w:val="20"/>
                      <w:szCs w:val="24"/>
                      <w:lang w:val="ru-RU"/>
                    </w:rPr>
                    <w:t xml:space="preserve"> </w:t>
                  </w:r>
                  <w:r w:rsidRPr="00347C21">
                    <w:rPr>
                      <w:sz w:val="20"/>
                      <w:szCs w:val="24"/>
                    </w:rPr>
                    <w:t>(Upper-Intermediate)</w:t>
                  </w:r>
                </w:p>
              </w:tc>
            </w:tr>
            <w:tr w:rsidR="006D0957" w:rsidTr="0035726F">
              <w:tc>
                <w:tcPr>
                  <w:tcW w:w="2364" w:type="dxa"/>
                </w:tcPr>
                <w:p w:rsidR="006D0957" w:rsidRDefault="006D0957" w:rsidP="0038717C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ПК</w:t>
                  </w:r>
                </w:p>
                <w:p w:rsidR="007F352D" w:rsidRPr="006D0957" w:rsidRDefault="00C22CBD" w:rsidP="0038717C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Опыт вождения</w:t>
                  </w:r>
                </w:p>
              </w:tc>
              <w:tc>
                <w:tcPr>
                  <w:tcW w:w="3866" w:type="dxa"/>
                </w:tcPr>
                <w:p w:rsidR="007F352D" w:rsidRDefault="007F352D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>
                    <w:rPr>
                      <w:sz w:val="20"/>
                      <w:szCs w:val="24"/>
                      <w:lang w:val="ru-RU"/>
                    </w:rPr>
                    <w:t>Профессионал</w:t>
                  </w:r>
                </w:p>
                <w:p w:rsidR="007F352D" w:rsidRPr="007F352D" w:rsidRDefault="00C22CBD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  <w:r w:rsidRPr="00397D92">
                    <w:rPr>
                      <w:rFonts w:ascii="Arial" w:eastAsia="Times New Roman" w:hAnsi="Arial" w:cs="Arial"/>
                      <w:color w:val="303233"/>
                      <w:sz w:val="21"/>
                      <w:szCs w:val="21"/>
                      <w:lang w:eastAsia="ru-RU"/>
                    </w:rPr>
                    <w:t>Права категории B</w:t>
                  </w:r>
                </w:p>
              </w:tc>
            </w:tr>
            <w:tr w:rsidR="006D0957" w:rsidTr="0035726F">
              <w:tc>
                <w:tcPr>
                  <w:tcW w:w="2364" w:type="dxa"/>
                </w:tcPr>
                <w:p w:rsidR="006D0957" w:rsidRPr="0035726F" w:rsidRDefault="006D0957" w:rsidP="0038717C">
                  <w:pPr>
                    <w:keepNext/>
                    <w:keepLines/>
                    <w:rPr>
                      <w:sz w:val="20"/>
                      <w:szCs w:val="24"/>
                    </w:rPr>
                  </w:pPr>
                </w:p>
              </w:tc>
              <w:tc>
                <w:tcPr>
                  <w:tcW w:w="3866" w:type="dxa"/>
                </w:tcPr>
                <w:p w:rsidR="006D0957" w:rsidRDefault="006D0957" w:rsidP="0035726F">
                  <w:pPr>
                    <w:keepNext/>
                    <w:keepLines/>
                    <w:rPr>
                      <w:sz w:val="20"/>
                      <w:szCs w:val="24"/>
                      <w:lang w:val="ru-RU"/>
                    </w:rPr>
                  </w:pPr>
                </w:p>
              </w:tc>
            </w:tr>
          </w:tbl>
          <w:p w:rsidR="0038717C" w:rsidRPr="0038717C" w:rsidRDefault="0038717C" w:rsidP="0038717C">
            <w:pPr>
              <w:keepNext/>
              <w:keepLines/>
              <w:rPr>
                <w:sz w:val="20"/>
                <w:szCs w:val="24"/>
              </w:rPr>
            </w:pPr>
          </w:p>
        </w:tc>
      </w:tr>
    </w:tbl>
    <w:p w:rsidR="0043117B" w:rsidRPr="006D0957" w:rsidRDefault="00D51223" w:rsidP="000C45FF">
      <w:pPr>
        <w:tabs>
          <w:tab w:val="left" w:pos="990"/>
        </w:tabs>
        <w:rPr>
          <w:sz w:val="20"/>
          <w:szCs w:val="24"/>
          <w:lang w:val="ru-RU"/>
        </w:rPr>
      </w:pPr>
    </w:p>
    <w:sectPr w:rsidR="0043117B" w:rsidRPr="006D0957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223" w:rsidRDefault="00D51223" w:rsidP="000C45FF">
      <w:r>
        <w:separator/>
      </w:r>
    </w:p>
  </w:endnote>
  <w:endnote w:type="continuationSeparator" w:id="0">
    <w:p w:rsidR="00D51223" w:rsidRDefault="00D51223" w:rsidP="000C45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223" w:rsidRDefault="00D51223" w:rsidP="000C45FF">
      <w:r>
        <w:separator/>
      </w:r>
    </w:p>
  </w:footnote>
  <w:footnote w:type="continuationSeparator" w:id="0">
    <w:p w:rsidR="00D51223" w:rsidRDefault="00D51223" w:rsidP="000C45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5FF" w:rsidRDefault="000C45FF">
    <w:pPr>
      <w:pStyle w:val="a9"/>
    </w:pPr>
    <w:r>
      <w:rPr>
        <w:noProof/>
        <w:lang w:val="ru-RU"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6" name="Graphic 6">
            <a:extLst xmlns:a="http://schemas.openxmlformats.org/drawingml/2006/main">
              <a:ext uri="{C183D7F6-B498-43B3-948B-1728B52AA6E4}">
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  <a:ext uri="{96DAC541-7B7A-43D3-8B79-37D633B846F1}">
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D17C7"/>
    <w:multiLevelType w:val="hybridMultilevel"/>
    <w:tmpl w:val="B1EE8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6258B1"/>
    <w:multiLevelType w:val="hybridMultilevel"/>
    <w:tmpl w:val="7632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2458B"/>
    <w:multiLevelType w:val="hybridMultilevel"/>
    <w:tmpl w:val="70CE2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removePersonalInformation/>
  <w:removeDateAndTime/>
  <w:attachedTemplate r:id="rId1"/>
  <w:stylePaneFormatFilter w:val="5004"/>
  <w:stylePaneSortMethod w:val="0000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8501B"/>
    <w:rsid w:val="00035ACC"/>
    <w:rsid w:val="00036450"/>
    <w:rsid w:val="00094499"/>
    <w:rsid w:val="000C45FF"/>
    <w:rsid w:val="000E3FD1"/>
    <w:rsid w:val="00112054"/>
    <w:rsid w:val="001317D8"/>
    <w:rsid w:val="00141878"/>
    <w:rsid w:val="00143720"/>
    <w:rsid w:val="001525E1"/>
    <w:rsid w:val="00180329"/>
    <w:rsid w:val="0019001F"/>
    <w:rsid w:val="001A74A5"/>
    <w:rsid w:val="001B2ABD"/>
    <w:rsid w:val="001E0391"/>
    <w:rsid w:val="001E1759"/>
    <w:rsid w:val="001F1ECC"/>
    <w:rsid w:val="00225395"/>
    <w:rsid w:val="002266D8"/>
    <w:rsid w:val="002400EB"/>
    <w:rsid w:val="00256CF7"/>
    <w:rsid w:val="00281FD5"/>
    <w:rsid w:val="002A0535"/>
    <w:rsid w:val="00302E4F"/>
    <w:rsid w:val="0030481B"/>
    <w:rsid w:val="003156FC"/>
    <w:rsid w:val="00315F24"/>
    <w:rsid w:val="003254B5"/>
    <w:rsid w:val="00347C21"/>
    <w:rsid w:val="00353EC2"/>
    <w:rsid w:val="0035726F"/>
    <w:rsid w:val="00360B0F"/>
    <w:rsid w:val="0037121F"/>
    <w:rsid w:val="0038717C"/>
    <w:rsid w:val="003910D8"/>
    <w:rsid w:val="003A6B7D"/>
    <w:rsid w:val="003B06CA"/>
    <w:rsid w:val="003E01CB"/>
    <w:rsid w:val="00401D40"/>
    <w:rsid w:val="0040220B"/>
    <w:rsid w:val="004071FC"/>
    <w:rsid w:val="00445947"/>
    <w:rsid w:val="00473640"/>
    <w:rsid w:val="00477FBE"/>
    <w:rsid w:val="004813B3"/>
    <w:rsid w:val="00496591"/>
    <w:rsid w:val="004C63E4"/>
    <w:rsid w:val="004D3011"/>
    <w:rsid w:val="005262AC"/>
    <w:rsid w:val="0058501B"/>
    <w:rsid w:val="005B4C7A"/>
    <w:rsid w:val="005E39D5"/>
    <w:rsid w:val="005F0ABB"/>
    <w:rsid w:val="00600670"/>
    <w:rsid w:val="006076A0"/>
    <w:rsid w:val="0062123A"/>
    <w:rsid w:val="00646E75"/>
    <w:rsid w:val="00665A1E"/>
    <w:rsid w:val="006771D0"/>
    <w:rsid w:val="0068788F"/>
    <w:rsid w:val="006D0957"/>
    <w:rsid w:val="00715C85"/>
    <w:rsid w:val="00715FCB"/>
    <w:rsid w:val="00743101"/>
    <w:rsid w:val="00746B73"/>
    <w:rsid w:val="00756FF1"/>
    <w:rsid w:val="00764C9F"/>
    <w:rsid w:val="007775E1"/>
    <w:rsid w:val="007867A0"/>
    <w:rsid w:val="007927F5"/>
    <w:rsid w:val="007D7160"/>
    <w:rsid w:val="007F352D"/>
    <w:rsid w:val="00802CA0"/>
    <w:rsid w:val="00887E2F"/>
    <w:rsid w:val="008D36D8"/>
    <w:rsid w:val="00917506"/>
    <w:rsid w:val="009260CD"/>
    <w:rsid w:val="009330C7"/>
    <w:rsid w:val="00940A66"/>
    <w:rsid w:val="00952C25"/>
    <w:rsid w:val="009C4D1B"/>
    <w:rsid w:val="00A2118D"/>
    <w:rsid w:val="00A5759E"/>
    <w:rsid w:val="00AC1077"/>
    <w:rsid w:val="00AD0A50"/>
    <w:rsid w:val="00AD3B9E"/>
    <w:rsid w:val="00AD76E2"/>
    <w:rsid w:val="00B20152"/>
    <w:rsid w:val="00B359E4"/>
    <w:rsid w:val="00B57D98"/>
    <w:rsid w:val="00B70850"/>
    <w:rsid w:val="00B97614"/>
    <w:rsid w:val="00C066B6"/>
    <w:rsid w:val="00C22CBD"/>
    <w:rsid w:val="00C37BA1"/>
    <w:rsid w:val="00C4674C"/>
    <w:rsid w:val="00C506CF"/>
    <w:rsid w:val="00C72BED"/>
    <w:rsid w:val="00C9578B"/>
    <w:rsid w:val="00CB0055"/>
    <w:rsid w:val="00D06C82"/>
    <w:rsid w:val="00D2522B"/>
    <w:rsid w:val="00D422DE"/>
    <w:rsid w:val="00D44E5C"/>
    <w:rsid w:val="00D51223"/>
    <w:rsid w:val="00D5459D"/>
    <w:rsid w:val="00D6715F"/>
    <w:rsid w:val="00D95153"/>
    <w:rsid w:val="00D97B22"/>
    <w:rsid w:val="00DA1F4D"/>
    <w:rsid w:val="00DD172A"/>
    <w:rsid w:val="00DF540A"/>
    <w:rsid w:val="00E004C8"/>
    <w:rsid w:val="00E13B83"/>
    <w:rsid w:val="00E17926"/>
    <w:rsid w:val="00E25A26"/>
    <w:rsid w:val="00E4381A"/>
    <w:rsid w:val="00E51991"/>
    <w:rsid w:val="00E55D74"/>
    <w:rsid w:val="00E65755"/>
    <w:rsid w:val="00EE49AE"/>
    <w:rsid w:val="00F01FC1"/>
    <w:rsid w:val="00F10E6A"/>
    <w:rsid w:val="00F60274"/>
    <w:rsid w:val="00F77FB9"/>
    <w:rsid w:val="00FB068F"/>
    <w:rsid w:val="00FD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ние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0C45FF"/>
    <w:rPr>
      <w:sz w:val="22"/>
      <w:szCs w:val="22"/>
    </w:rPr>
  </w:style>
  <w:style w:type="paragraph" w:styleId="ab">
    <w:name w:val="footer"/>
    <w:basedOn w:val="a"/>
    <w:link w:val="ac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0C45FF"/>
    <w:rPr>
      <w:sz w:val="22"/>
      <w:szCs w:val="22"/>
    </w:rPr>
  </w:style>
  <w:style w:type="table" w:styleId="ad">
    <w:name w:val="Table Grid"/>
    <w:basedOn w:val="a1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1B2ABD"/>
    <w:rPr>
      <w:color w:val="808080"/>
    </w:rPr>
  </w:style>
  <w:style w:type="paragraph" w:styleId="af">
    <w:name w:val="Subtitle"/>
    <w:basedOn w:val="a"/>
    <w:next w:val="a"/>
    <w:link w:val="af0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0">
    <w:name w:val="Подзаголовок Знак"/>
    <w:basedOn w:val="a0"/>
    <w:link w:val="af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1">
    <w:name w:val="List Paragraph"/>
    <w:basedOn w:val="a"/>
    <w:uiPriority w:val="34"/>
    <w:semiHidden/>
    <w:qFormat/>
    <w:rsid w:val="00143720"/>
    <w:pPr>
      <w:ind w:left="720"/>
      <w:contextualSpacing/>
    </w:pPr>
  </w:style>
  <w:style w:type="paragraph" w:styleId="af2">
    <w:name w:val="Balloon Text"/>
    <w:basedOn w:val="a"/>
    <w:link w:val="af3"/>
    <w:uiPriority w:val="99"/>
    <w:semiHidden/>
    <w:unhideWhenUsed/>
    <w:rsid w:val="0040220B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402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ter.weter.2014@mail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ykovaav\AppData\Local\Microsoft\Office\16.0\DTS\en-US%7bC07DF34D-80F4-4A20-8425-B9F0BFA2852C%7d\%7bE4CF2C22-A32B-45CF-A861-84F2D308AF37%7dtf00546271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{E4CF2C22-A32B-45CF-A861-84F2D308AF37}tf00546271_win32</Template>
  <TotalTime>0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2022-01-19T08:45:00Z</dcterms:created>
  <dcterms:modified xsi:type="dcterms:W3CDTF">2022-04-04T19:03:00Z</dcterms:modified>
</cp:coreProperties>
</file>